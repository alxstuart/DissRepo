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0D0DDF81" w:rsidR="00806CFF" w:rsidRDefault="008B6C0A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Insight Computer Vision</w:t>
      </w:r>
    </w:p>
    <w:p w14:paraId="795A020F" w14:textId="68441A9F" w:rsidR="008B6C0A" w:rsidRPr="00806CFF" w:rsidRDefault="008B6C0A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Teaching Computer Vision to Kids</w:t>
      </w:r>
      <w:bookmarkStart w:id="0" w:name="_GoBack"/>
      <w:bookmarkEnd w:id="0"/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>
            <w:r>
              <w:t>Report Name</w:t>
            </w:r>
          </w:p>
        </w:tc>
        <w:tc>
          <w:tcPr>
            <w:tcW w:w="6565" w:type="dxa"/>
          </w:tcPr>
          <w:p w14:paraId="7A17E565" w14:textId="77777777" w:rsidR="00806CFF" w:rsidRDefault="00806CFF">
            <w:r>
              <w:t>Outline Project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>
            <w:r>
              <w:t>Author (User Id)</w:t>
            </w:r>
          </w:p>
        </w:tc>
        <w:tc>
          <w:tcPr>
            <w:tcW w:w="6565" w:type="dxa"/>
          </w:tcPr>
          <w:p w14:paraId="0D54120E" w14:textId="620AADE0" w:rsidR="00806CFF" w:rsidRDefault="00D64740" w:rsidP="00D64740">
            <w:r>
              <w:t>Alexander Stuart</w:t>
            </w:r>
            <w:r w:rsidR="00806CFF">
              <w:t xml:space="preserve"> (</w:t>
            </w:r>
            <w:r>
              <w:t>afs10</w:t>
            </w:r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>
            <w:r>
              <w:t>Supervisor</w:t>
            </w:r>
          </w:p>
        </w:tc>
        <w:tc>
          <w:tcPr>
            <w:tcW w:w="6565" w:type="dxa"/>
          </w:tcPr>
          <w:p w14:paraId="25C520B9" w14:textId="4F7891EF" w:rsidR="00806CFF" w:rsidRDefault="00D64740">
            <w:r>
              <w:t xml:space="preserve">Hannah </w:t>
            </w:r>
            <w:proofErr w:type="gramStart"/>
            <w:r>
              <w:t>Dee</w:t>
            </w:r>
            <w:r w:rsidR="00F8061C">
              <w:t>(</w:t>
            </w:r>
            <w:proofErr w:type="spellStart"/>
            <w:proofErr w:type="gramEnd"/>
            <w:r w:rsidR="00F8061C">
              <w:t>abc</w:t>
            </w:r>
            <w:proofErr w:type="spellEnd"/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/>
        </w:tc>
        <w:tc>
          <w:tcPr>
            <w:tcW w:w="6565" w:type="dxa"/>
          </w:tcPr>
          <w:p w14:paraId="025C1825" w14:textId="77777777" w:rsidR="00806CFF" w:rsidRDefault="00806CFF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4E567474" w:rsidR="007C4D2D" w:rsidRDefault="00D64740">
            <w:r>
              <w:t xml:space="preserve">G401 </w:t>
            </w:r>
            <w:r w:rsidR="007C4D2D">
              <w:t>(Computer Science)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/>
        </w:tc>
        <w:tc>
          <w:tcPr>
            <w:tcW w:w="6565" w:type="dxa"/>
          </w:tcPr>
          <w:p w14:paraId="104A8B3A" w14:textId="77777777" w:rsidR="00806CFF" w:rsidRDefault="00806CFF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>
            <w:r>
              <w:t>Date</w:t>
            </w:r>
          </w:p>
        </w:tc>
        <w:tc>
          <w:tcPr>
            <w:tcW w:w="6565" w:type="dxa"/>
          </w:tcPr>
          <w:p w14:paraId="778352F3" w14:textId="77777777" w:rsidR="00806CFF" w:rsidRDefault="00675C3A">
            <w:r>
              <w:t>February X, 2014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>
            <w:r>
              <w:t>Draft</w:t>
            </w:r>
          </w:p>
        </w:tc>
      </w:tr>
    </w:tbl>
    <w:p w14:paraId="5FC4ED99" w14:textId="77777777" w:rsidR="00806CFF" w:rsidRDefault="00806CFF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40E15E81" w14:textId="77777777" w:rsidR="00806CFF" w:rsidRDefault="00806CFF" w:rsidP="00806CFF">
      <w:pPr>
        <w:pStyle w:val="Heading1"/>
      </w:pPr>
      <w:r w:rsidRPr="00806CFF">
        <w:t>Project description</w:t>
      </w:r>
    </w:p>
    <w:p w14:paraId="20F34844" w14:textId="77777777" w:rsidR="00F8061C" w:rsidRPr="00F8061C" w:rsidRDefault="00F8061C" w:rsidP="00F8061C"/>
    <w:p w14:paraId="30282488" w14:textId="77777777" w:rsidR="00806CFF" w:rsidRDefault="00675C3A" w:rsidP="00806CFF">
      <w:pPr>
        <w:pStyle w:val="Heading1"/>
      </w:pPr>
      <w:r>
        <w:t>Proposed tasks</w:t>
      </w:r>
    </w:p>
    <w:p w14:paraId="0F0E485B" w14:textId="77777777" w:rsidR="00F8061C" w:rsidRPr="00F8061C" w:rsidRDefault="00F8061C" w:rsidP="00F8061C"/>
    <w:p w14:paraId="31FA8175" w14:textId="77777777" w:rsidR="00806CFF" w:rsidRDefault="00806CFF" w:rsidP="00806CFF">
      <w:pPr>
        <w:pStyle w:val="Heading1"/>
      </w:pPr>
      <w:r>
        <w:t>Project deliverables</w:t>
      </w:r>
    </w:p>
    <w:p w14:paraId="72453A65" w14:textId="77777777" w:rsidR="00F8061C" w:rsidRPr="00F8061C" w:rsidRDefault="00F8061C" w:rsidP="00F8061C"/>
    <w:p w14:paraId="64DE2D2D" w14:textId="77777777" w:rsidR="00806CFF" w:rsidRDefault="00806CFF" w:rsidP="00806CFF">
      <w:pPr>
        <w:pStyle w:val="Heading1"/>
      </w:pPr>
      <w:r>
        <w:t xml:space="preserve">Initial </w:t>
      </w:r>
      <w:r w:rsidR="00675C3A">
        <w:t xml:space="preserve">annotated </w:t>
      </w:r>
      <w:r>
        <w:t>bibliography</w:t>
      </w:r>
    </w:p>
    <w:p w14:paraId="3A77F42F" w14:textId="77777777" w:rsidR="00A82D60" w:rsidRDefault="00A82D60" w:rsidP="00806CFF"/>
    <w:p w14:paraId="26DF8AF0" w14:textId="77777777" w:rsidR="00A82D60" w:rsidRDefault="00A82D60" w:rsidP="00806CFF">
      <w:r>
        <w:t xml:space="preserve">The following is a simple list, i.e. not using EndNote. </w:t>
      </w:r>
      <w:r w:rsidR="00195F6D">
        <w:t xml:space="preserve"> You could insert any citations as cross-references</w:t>
      </w:r>
      <w:r w:rsidR="00F8061C">
        <w:t xml:space="preserve"> in Word</w:t>
      </w:r>
      <w:r w:rsidR="00347FB9">
        <w:t xml:space="preserve"> </w:t>
      </w:r>
      <w:r w:rsidR="00347FB9">
        <w:fldChar w:fldCharType="begin"/>
      </w:r>
      <w:r w:rsidR="00347FB9">
        <w:instrText xml:space="preserve"> REF _Ref180721199 \r \h </w:instrText>
      </w:r>
      <w:r w:rsidR="00347FB9">
        <w:fldChar w:fldCharType="separate"/>
      </w:r>
      <w:r w:rsidR="00F8061C">
        <w:t>[1]</w:t>
      </w:r>
      <w:r w:rsidR="00347FB9">
        <w:fldChar w:fldCharType="end"/>
      </w:r>
      <w:r w:rsidR="00347FB9">
        <w:fldChar w:fldCharType="begin"/>
      </w:r>
      <w:r w:rsidR="00347FB9">
        <w:instrText xml:space="preserve"> REF _Ref180721201 \r \h </w:instrText>
      </w:r>
      <w:r w:rsidR="00347FB9">
        <w:fldChar w:fldCharType="separate"/>
      </w:r>
      <w:r w:rsidR="00F8061C">
        <w:t>[3]</w:t>
      </w:r>
      <w:r w:rsidR="00347FB9">
        <w:fldChar w:fldCharType="end"/>
      </w:r>
      <w:r w:rsidR="004705A5">
        <w:fldChar w:fldCharType="begin"/>
      </w:r>
      <w:r w:rsidR="004705A5">
        <w:instrText xml:space="preserve"> REF _Ref180721201 \r \h </w:instrText>
      </w:r>
      <w:r w:rsidR="004705A5">
        <w:fldChar w:fldCharType="separate"/>
      </w:r>
      <w:r w:rsidR="00F8061C">
        <w:t>[3]</w:t>
      </w:r>
      <w:r w:rsidR="004705A5">
        <w:fldChar w:fldCharType="end"/>
      </w:r>
      <w:r w:rsidR="004705A5">
        <w:fldChar w:fldCharType="begin"/>
      </w:r>
      <w:r w:rsidR="004705A5">
        <w:instrText xml:space="preserve"> REF _Ref180722753 \r \h </w:instrText>
      </w:r>
      <w:r w:rsidR="004705A5">
        <w:fldChar w:fldCharType="separate"/>
      </w:r>
      <w:r w:rsidR="00F8061C">
        <w:t>[4]</w:t>
      </w:r>
      <w:r w:rsidR="004705A5">
        <w:fldChar w:fldCharType="end"/>
      </w:r>
      <w:r w:rsidR="00195F6D">
        <w:t xml:space="preserve">. </w:t>
      </w:r>
    </w:p>
    <w:p w14:paraId="68E1E730" w14:textId="77777777" w:rsidR="00A82D60" w:rsidRDefault="00A82D60" w:rsidP="00806CFF"/>
    <w:p w14:paraId="3D6EF9A6" w14:textId="25E340F3" w:rsidR="00B40716" w:rsidRP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1" w:name="_Ref180721199"/>
      <w:r w:rsidRPr="00B40716">
        <w:rPr>
          <w:lang w:val="en-US"/>
        </w:rPr>
        <w:t xml:space="preserve">Sylvia Duckworth. A picture of a kitten at </w:t>
      </w:r>
      <w:proofErr w:type="spellStart"/>
      <w:r w:rsidRPr="00B40716">
        <w:rPr>
          <w:lang w:val="en-US"/>
        </w:rPr>
        <w:t>Hellifield</w:t>
      </w:r>
      <w:proofErr w:type="spellEnd"/>
      <w:r w:rsidRPr="00B40716">
        <w:rPr>
          <w:lang w:val="en-US"/>
        </w:rPr>
        <w:t xml:space="preserve"> Peel. </w:t>
      </w:r>
      <w:hyperlink r:id="rId12" w:history="1">
        <w:r w:rsidRPr="00B40716">
          <w:rPr>
            <w:rStyle w:val="Hyperlink"/>
            <w:lang w:val="en-US"/>
          </w:rPr>
          <w:t>http://www.geograph.org.uk/photo/640959</w:t>
        </w:r>
      </w:hyperlink>
      <w:r w:rsidRPr="00B40716">
        <w:rPr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B40716">
        <w:rPr>
          <w:lang w:val="en-US"/>
        </w:rPr>
        <w:t>Licence</w:t>
      </w:r>
      <w:proofErr w:type="spellEnd"/>
      <w:r w:rsidRPr="00B40716">
        <w:rPr>
          <w:lang w:val="en-US"/>
        </w:rPr>
        <w:t>. Accessed August 2011.</w:t>
      </w:r>
      <w:r w:rsidR="00512FA7">
        <w:rPr>
          <w:lang w:val="en-US"/>
        </w:rPr>
        <w:br/>
      </w:r>
      <w:r w:rsidR="00512FA7">
        <w:rPr>
          <w:lang w:val="en-US"/>
        </w:rPr>
        <w:br/>
      </w:r>
      <w:r w:rsidR="00D943DD">
        <w:rPr>
          <w:i/>
        </w:rPr>
        <w:t>This is my annotation. I should add a description here.</w:t>
      </w:r>
    </w:p>
    <w:p w14:paraId="656C2DA5" w14:textId="69564A67" w:rsidR="00BD079A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</w:pPr>
      <w:r w:rsidRPr="00BD079A">
        <w:rPr>
          <w:lang w:val="en-US"/>
        </w:rPr>
        <w:t xml:space="preserve">Mark Neal, Jan </w:t>
      </w:r>
      <w:proofErr w:type="spellStart"/>
      <w:r w:rsidRPr="00BD079A">
        <w:rPr>
          <w:lang w:val="en-US"/>
        </w:rPr>
        <w:t>Feyereisl</w:t>
      </w:r>
      <w:proofErr w:type="spellEnd"/>
      <w:r w:rsidRPr="00BD079A">
        <w:rPr>
          <w:lang w:val="en-US"/>
        </w:rPr>
        <w:t xml:space="preserve">, Rosario </w:t>
      </w:r>
      <w:proofErr w:type="spellStart"/>
      <w:r w:rsidRPr="00BD079A">
        <w:rPr>
          <w:lang w:val="en-US"/>
        </w:rPr>
        <w:t>Rascun</w:t>
      </w:r>
      <w:proofErr w:type="spellEnd"/>
      <w:r w:rsidRPr="00A82D60">
        <w:t>à</w:t>
      </w:r>
      <w:r>
        <w:t>,</w:t>
      </w:r>
      <w:r w:rsidRPr="00BD079A">
        <w:rPr>
          <w:lang w:val="en-US"/>
        </w:rPr>
        <w:t xml:space="preserve"> and </w:t>
      </w:r>
      <w:proofErr w:type="spellStart"/>
      <w:r w:rsidRPr="00BD079A">
        <w:rPr>
          <w:lang w:val="en-US"/>
        </w:rPr>
        <w:t>Xiaolei</w:t>
      </w:r>
      <w:proofErr w:type="spellEnd"/>
      <w:r w:rsidRPr="00BD079A">
        <w:rPr>
          <w:lang w:val="en-US"/>
        </w:rPr>
        <w:t xml:space="preserve"> Wang. Don’t touch me, I’m fine: Robot autonomy using an artificial innate immune system. In </w:t>
      </w:r>
      <w:r w:rsidRPr="00BD079A">
        <w:rPr>
          <w:i/>
          <w:lang w:val="en-US"/>
        </w:rPr>
        <w:t>Proceedings of the 5th International Conference on Artificial Immune Systems</w:t>
      </w:r>
      <w:r w:rsidRPr="00BD079A">
        <w:rPr>
          <w:lang w:val="en-US"/>
        </w:rPr>
        <w:t>, pages 349–361. Springer, 2006.</w:t>
      </w:r>
      <w:bookmarkEnd w:id="1"/>
      <w:r w:rsidR="00937FDD" w:rsidRPr="00937FDD">
        <w:t xml:space="preserve">  </w:t>
      </w:r>
      <w:r w:rsidR="00D943DD">
        <w:br/>
      </w:r>
      <w:r w:rsidR="00D943DD">
        <w:br/>
      </w:r>
      <w:r w:rsidR="00D943DD">
        <w:rPr>
          <w:i/>
        </w:rPr>
        <w:t xml:space="preserve">This is my annotation. I should add a description here. </w:t>
      </w:r>
    </w:p>
    <w:p w14:paraId="021FF2B4" w14:textId="701D0CDC" w:rsidR="00BD079A" w:rsidRPr="00B40716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2" w:name="_Ref180721201"/>
      <w:r w:rsidRPr="00BD079A">
        <w:rPr>
          <w:lang w:val="en-US"/>
        </w:rPr>
        <w:t xml:space="preserve">W.H. Press et al. </w:t>
      </w:r>
      <w:r w:rsidRPr="00BD079A">
        <w:rPr>
          <w:i/>
          <w:lang w:val="en-US"/>
        </w:rPr>
        <w:t>Numerical recipes in C</w:t>
      </w:r>
      <w:r w:rsidRPr="00BD079A">
        <w:rPr>
          <w:lang w:val="en-US"/>
        </w:rPr>
        <w:t>. Cambridge University Press Cambridge, 1992.</w:t>
      </w:r>
      <w:bookmarkEnd w:id="2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>This document…</w:t>
      </w:r>
    </w:p>
    <w:p w14:paraId="1EAE9C1D" w14:textId="224D0AD5" w:rsid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3" w:name="_Ref180722753"/>
      <w:r w:rsidRPr="00B40716">
        <w:rPr>
          <w:lang w:val="en-US"/>
        </w:rPr>
        <w:t xml:space="preserve">Various. Fail blog. </w:t>
      </w:r>
      <w:hyperlink r:id="rId13" w:history="1">
        <w:r w:rsidRPr="000517A1">
          <w:rPr>
            <w:rStyle w:val="Hyperlink"/>
            <w:lang w:val="en-US"/>
          </w:rPr>
          <w:t>http://www.failblog.org/</w:t>
        </w:r>
      </w:hyperlink>
      <w:r w:rsidRPr="00B40716">
        <w:rPr>
          <w:lang w:val="en-US"/>
        </w:rPr>
        <w:t>, August 2011. Accessed August 2011.</w:t>
      </w:r>
      <w:bookmarkEnd w:id="3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 xml:space="preserve">This is my annotation. I can add comments that are in </w:t>
      </w:r>
      <w:r w:rsidR="00D943DD">
        <w:rPr>
          <w:b/>
          <w:i/>
          <w:lang w:val="en-US"/>
        </w:rPr>
        <w:t>bold</w:t>
      </w:r>
      <w:r w:rsidR="00D943DD">
        <w:rPr>
          <w:i/>
          <w:lang w:val="en-US"/>
        </w:rPr>
        <w:t xml:space="preserve"> as well as italics. It isn’t just the formatting – do mention what is useful about the resource. </w:t>
      </w:r>
    </w:p>
    <w:sectPr w:rsidR="00B40716" w:rsidSect="003268BD"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7223B" w14:textId="77777777" w:rsidR="008B6C0A" w:rsidRDefault="008B6C0A" w:rsidP="00806CFF">
      <w:r>
        <w:separator/>
      </w:r>
    </w:p>
  </w:endnote>
  <w:endnote w:type="continuationSeparator" w:id="0">
    <w:p w14:paraId="1675D0AA" w14:textId="77777777" w:rsidR="008B6C0A" w:rsidRDefault="008B6C0A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26723" w14:textId="77777777" w:rsidR="008B6C0A" w:rsidRDefault="008B6C0A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8B6C0A" w:rsidRDefault="008B6C0A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8B6C0A" w:rsidRDefault="008B6C0A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E87E2" w14:textId="77777777" w:rsidR="008B6C0A" w:rsidRDefault="008B6C0A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8B6C0A" w:rsidRDefault="008B6C0A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DC2A3" w14:textId="77777777" w:rsidR="008B6C0A" w:rsidRDefault="008B6C0A" w:rsidP="003268BD">
    <w:pPr>
      <w:pStyle w:val="Footer"/>
    </w:pPr>
    <w:r>
      <w:t>Your project title (shorter form, if necessary)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E78A5">
      <w:rPr>
        <w:noProof/>
      </w:rPr>
      <w:t>1</w:t>
    </w:r>
    <w:r>
      <w:fldChar w:fldCharType="end"/>
    </w:r>
    <w: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SECTIONPAGES  \* MERGEFORMAT </w:instrText>
    </w:r>
    <w:r>
      <w:rPr>
        <w:lang w:val="en-US"/>
      </w:rPr>
      <w:fldChar w:fldCharType="separate"/>
    </w:r>
    <w:r w:rsidR="00BE78A5">
      <w:rPr>
        <w:noProof/>
        <w:lang w:val="en-US"/>
      </w:rPr>
      <w:t>1</w:t>
    </w:r>
    <w:r>
      <w:rPr>
        <w:lang w:val="en-US"/>
      </w:rPr>
      <w:fldChar w:fldCharType="end"/>
    </w:r>
  </w:p>
  <w:p w14:paraId="7860BF2D" w14:textId="77777777" w:rsidR="008B6C0A" w:rsidRPr="003268BD" w:rsidRDefault="008B6C0A" w:rsidP="00326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7CB45" w14:textId="77777777" w:rsidR="008B6C0A" w:rsidRDefault="008B6C0A" w:rsidP="00806CFF">
      <w:r>
        <w:separator/>
      </w:r>
    </w:p>
  </w:footnote>
  <w:footnote w:type="continuationSeparator" w:id="0">
    <w:p w14:paraId="00BE046E" w14:textId="77777777" w:rsidR="008B6C0A" w:rsidRDefault="008B6C0A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A73D6" w14:textId="77777777" w:rsidR="008B6C0A" w:rsidRDefault="008B6C0A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60335" w14:textId="0C00961C" w:rsidR="008B6C0A" w:rsidRDefault="008B6C0A">
    <w:pPr>
      <w:pStyle w:val="Header"/>
    </w:pPr>
    <w:r>
      <w:t>Outline Project Specification – 0.1 (Draft)</w:t>
    </w:r>
    <w:r>
      <w:tab/>
    </w:r>
    <w:r>
      <w:tab/>
      <w:t>Alexander Stuart afs10)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E5039"/>
    <w:rsid w:val="00195F6D"/>
    <w:rsid w:val="003268BD"/>
    <w:rsid w:val="00347FB9"/>
    <w:rsid w:val="004705A5"/>
    <w:rsid w:val="00512FA7"/>
    <w:rsid w:val="00522736"/>
    <w:rsid w:val="00536C05"/>
    <w:rsid w:val="00675C3A"/>
    <w:rsid w:val="007C4D2D"/>
    <w:rsid w:val="007F6CEB"/>
    <w:rsid w:val="00806CFF"/>
    <w:rsid w:val="008868F2"/>
    <w:rsid w:val="008B6C0A"/>
    <w:rsid w:val="00937FDD"/>
    <w:rsid w:val="00A24017"/>
    <w:rsid w:val="00A65BA2"/>
    <w:rsid w:val="00A82D60"/>
    <w:rsid w:val="00B017FE"/>
    <w:rsid w:val="00B40716"/>
    <w:rsid w:val="00BD079A"/>
    <w:rsid w:val="00BD53C7"/>
    <w:rsid w:val="00BE78A5"/>
    <w:rsid w:val="00D64740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://www.geograph.org.uk/photo/640959" TargetMode="External"/><Relationship Id="rId13" Type="http://schemas.openxmlformats.org/officeDocument/2006/relationships/hyperlink" Target="http://www.failblog.org/" TargetMode="Externa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taylor:Documents:Teaching:CS39440:MajorMinorProjects-svn:trunk:Resources:MMPTemplates:OutlineProjectSpecification:WordTemplate:MMP_OutlineProject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3481C5-2859-1D4C-B3C3-3288DB9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MMP_OutlineProjectSpecificationTemplate.dotx</Template>
  <TotalTime>1</TotalTime>
  <Pages>2</Pages>
  <Words>254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Alex Stuart</cp:lastModifiedBy>
  <cp:revision>2</cp:revision>
  <dcterms:created xsi:type="dcterms:W3CDTF">2015-01-30T10:18:00Z</dcterms:created>
  <dcterms:modified xsi:type="dcterms:W3CDTF">2015-01-30T10:18:00Z</dcterms:modified>
</cp:coreProperties>
</file>